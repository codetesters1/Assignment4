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tblLayout w:type="fixed"/>
        <w:tblLook w:val="0000" w:firstRow="0" w:lastRow="0" w:firstColumn="0" w:lastColumn="0" w:noHBand="0" w:noVBand="0"/>
      </w:tblPr>
      <w:tblGrid>
        <w:gridCol w:w="406"/>
        <w:gridCol w:w="2098"/>
        <w:gridCol w:w="21"/>
        <w:gridCol w:w="1682"/>
        <w:gridCol w:w="4349"/>
        <w:gridCol w:w="520"/>
        <w:gridCol w:w="522"/>
      </w:tblGrid>
      <w:tr w:rsidR="00C97634" w14:paraId="412160DA" w14:textId="77777777" w:rsidTr="00423AA7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63E387" w14:textId="77777777" w:rsidR="00C97634" w:rsidRDefault="00C97634" w:rsidP="00423AA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1C9F8B" w14:textId="77777777" w:rsidR="00C97634" w:rsidRPr="00E303EF" w:rsidRDefault="00C97634" w:rsidP="00423AA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UAT Service charges</w:t>
            </w:r>
          </w:p>
        </w:tc>
      </w:tr>
      <w:tr w:rsidR="00C97634" w14:paraId="58ACB5AC" w14:textId="77777777" w:rsidTr="00423AA7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8D5E5E" w14:textId="77777777" w:rsidR="00C97634" w:rsidRDefault="00C97634" w:rsidP="00423AA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6A0774" w14:textId="77777777" w:rsidR="00C97634" w:rsidRPr="007508F8" w:rsidRDefault="00C97634" w:rsidP="00423AA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 room for service</w:t>
            </w:r>
          </w:p>
        </w:tc>
      </w:tr>
      <w:tr w:rsidR="00C97634" w14:paraId="7335281E" w14:textId="77777777" w:rsidTr="00423AA7">
        <w:trPr>
          <w:cantSplit/>
          <w:trHeight w:val="619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C25ABA" w14:textId="77777777" w:rsidR="00C97634" w:rsidRDefault="00C97634" w:rsidP="00423AA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1F8A34" w14:textId="77777777" w:rsidR="00C97634" w:rsidRPr="007508F8" w:rsidRDefault="00C97634" w:rsidP="00423AA7">
            <w:r w:rsidRPr="007508F8">
              <w:t>When a customer</w:t>
            </w:r>
            <w:r>
              <w:t xml:space="preserve"> is checked out</w:t>
            </w:r>
          </w:p>
          <w:p w14:paraId="5805D7D0" w14:textId="77777777" w:rsidR="00C97634" w:rsidRPr="007508F8" w:rsidRDefault="00C97634" w:rsidP="00423AA7">
            <w:pPr>
              <w:pStyle w:val="bp"/>
              <w:ind w:left="-48" w:firstLine="48"/>
            </w:pPr>
            <w:r>
              <w:t>Then system should not be allowed to charge services</w:t>
            </w:r>
          </w:p>
        </w:tc>
      </w:tr>
      <w:tr w:rsidR="00C97634" w14:paraId="74237A5D" w14:textId="77777777" w:rsidTr="00423AA7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50F3C5" w14:textId="77777777" w:rsidR="00C97634" w:rsidRDefault="00C97634" w:rsidP="00423AA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7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A4A390" w14:textId="77777777" w:rsidR="00C97634" w:rsidRPr="007508F8" w:rsidRDefault="00C97634" w:rsidP="00423AA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508F8">
              <w:rPr>
                <w:sz w:val="24"/>
                <w:szCs w:val="24"/>
              </w:rPr>
              <w:t>The main menu is displayed</w:t>
            </w:r>
          </w:p>
        </w:tc>
      </w:tr>
      <w:tr w:rsidR="00C97634" w14:paraId="0BD6E975" w14:textId="77777777" w:rsidTr="00423AA7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1A44B0" w14:textId="77777777" w:rsidR="00C97634" w:rsidRDefault="00C97634" w:rsidP="00423AA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C9D400" w14:textId="77777777" w:rsidR="00C97634" w:rsidRPr="007508F8" w:rsidRDefault="00C97634" w:rsidP="00423AA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must not be charged for services after checkout</w:t>
            </w:r>
          </w:p>
        </w:tc>
      </w:tr>
      <w:tr w:rsidR="00C97634" w14:paraId="5A19183A" w14:textId="77777777" w:rsidTr="00423AA7">
        <w:trPr>
          <w:cantSplit/>
          <w:trHeight w:val="384"/>
          <w:tblHeader/>
        </w:trPr>
        <w:tc>
          <w:tcPr>
            <w:tcW w:w="25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C6DEBB" w14:textId="77777777" w:rsidR="00C97634" w:rsidRDefault="00C97634" w:rsidP="00423AA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70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5B92BC" w14:textId="77777777" w:rsidR="00C97634" w:rsidRDefault="00C97634" w:rsidP="00423AA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5B598C">
              <w:rPr>
                <w:b/>
                <w:bCs/>
                <w:color w:val="00B050"/>
                <w:sz w:val="24"/>
              </w:rPr>
              <w:t>Fixed Bug: All Service charges are reported as they are entered when checking out</w:t>
            </w:r>
          </w:p>
        </w:tc>
      </w:tr>
      <w:tr w:rsidR="00C97634" w14:paraId="0250BA30" w14:textId="77777777" w:rsidTr="00423AA7">
        <w:trPr>
          <w:cantSplit/>
          <w:trHeight w:val="440"/>
          <w:tblHeader/>
        </w:trPr>
        <w:tc>
          <w:tcPr>
            <w:tcW w:w="250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C3526C" w14:textId="77777777" w:rsidR="00C97634" w:rsidRDefault="00C97634" w:rsidP="00423AA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09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3DBB8C" w14:textId="77777777" w:rsidR="00C97634" w:rsidRDefault="00C97634" w:rsidP="00423AA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C5959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C97634" w14:paraId="3D3BBF90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  <w:tblHeader/>
        </w:trPr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E036C1F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457D34F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49" w:type="dxa"/>
            <w:shd w:val="clear" w:color="auto" w:fill="C0C0C0"/>
          </w:tcPr>
          <w:p w14:paraId="0852336D" w14:textId="77777777" w:rsidR="00C97634" w:rsidRDefault="00C97634" w:rsidP="00423AA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20" w:type="dxa"/>
            <w:shd w:val="clear" w:color="auto" w:fill="C0C0C0"/>
          </w:tcPr>
          <w:p w14:paraId="548B9924" w14:textId="77777777" w:rsidR="00C97634" w:rsidRDefault="00C97634" w:rsidP="00423AA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0" w:type="dxa"/>
            <w:shd w:val="clear" w:color="auto" w:fill="C0C0C0"/>
          </w:tcPr>
          <w:p w14:paraId="0A7ECAEE" w14:textId="77777777" w:rsidR="00C97634" w:rsidRDefault="00C97634" w:rsidP="00423AA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97634" w14:paraId="42E405FC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</w:tcPr>
          <w:p w14:paraId="3830CC82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3225EDC" w14:textId="77777777" w:rsidR="00C97634" w:rsidRPr="00854E58" w:rsidRDefault="00C97634" w:rsidP="00423AA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Prompt to enter Room Id for record services</w:t>
            </w:r>
          </w:p>
        </w:tc>
        <w:tc>
          <w:tcPr>
            <w:tcW w:w="4349" w:type="dxa"/>
          </w:tcPr>
          <w:p w14:paraId="189DEA47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to enter Room Id</w:t>
            </w:r>
          </w:p>
        </w:tc>
        <w:tc>
          <w:tcPr>
            <w:tcW w:w="520" w:type="dxa"/>
          </w:tcPr>
          <w:p w14:paraId="7D315CC9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69C197A8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25861D03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40C67B59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1976E744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Id</w:t>
            </w:r>
          </w:p>
        </w:tc>
        <w:tc>
          <w:tcPr>
            <w:tcW w:w="4349" w:type="dxa"/>
          </w:tcPr>
          <w:p w14:paraId="0192DEB1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Id</w:t>
            </w:r>
          </w:p>
        </w:tc>
        <w:tc>
          <w:tcPr>
            <w:tcW w:w="520" w:type="dxa"/>
          </w:tcPr>
          <w:p w14:paraId="7A75EE9C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194FCD5D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31F334B5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2513C6B8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02BB5764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select service type</w:t>
            </w:r>
          </w:p>
        </w:tc>
        <w:tc>
          <w:tcPr>
            <w:tcW w:w="4349" w:type="dxa"/>
          </w:tcPr>
          <w:p w14:paraId="681442EF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types of Services to select</w:t>
            </w:r>
          </w:p>
        </w:tc>
        <w:tc>
          <w:tcPr>
            <w:tcW w:w="520" w:type="dxa"/>
          </w:tcPr>
          <w:p w14:paraId="6C58C016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23CE071A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05856CE5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5A39C970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75F1A4AD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service type</w:t>
            </w:r>
          </w:p>
        </w:tc>
        <w:tc>
          <w:tcPr>
            <w:tcW w:w="4349" w:type="dxa"/>
          </w:tcPr>
          <w:p w14:paraId="52477CA1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service type</w:t>
            </w:r>
          </w:p>
        </w:tc>
        <w:tc>
          <w:tcPr>
            <w:tcW w:w="520" w:type="dxa"/>
          </w:tcPr>
          <w:p w14:paraId="1B850907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59B81188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464EEFF9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6AAF428A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60988E8F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enter cost</w:t>
            </w:r>
          </w:p>
        </w:tc>
        <w:tc>
          <w:tcPr>
            <w:tcW w:w="4349" w:type="dxa"/>
          </w:tcPr>
          <w:p w14:paraId="57A1E967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user to enter cost</w:t>
            </w:r>
          </w:p>
        </w:tc>
        <w:tc>
          <w:tcPr>
            <w:tcW w:w="520" w:type="dxa"/>
          </w:tcPr>
          <w:p w14:paraId="7983EC02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5501EF87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231D3DDF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5D590CCE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3C4D2383" w14:textId="77777777" w:rsidR="00C97634" w:rsidRPr="000778E1" w:rsidRDefault="00C97634" w:rsidP="00423AA7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 w:rsidRPr="000778E1">
              <w:rPr>
                <w:b/>
                <w:bCs/>
                <w:sz w:val="24"/>
              </w:rPr>
              <w:t>Enter cost</w:t>
            </w:r>
          </w:p>
        </w:tc>
        <w:tc>
          <w:tcPr>
            <w:tcW w:w="4349" w:type="dxa"/>
          </w:tcPr>
          <w:p w14:paraId="765828E9" w14:textId="77777777" w:rsidR="00C97634" w:rsidRPr="000778E1" w:rsidRDefault="00C97634" w:rsidP="00423AA7">
            <w:pPr>
              <w:pStyle w:val="bp"/>
              <w:rPr>
                <w:b/>
                <w:bCs/>
                <w:sz w:val="24"/>
              </w:rPr>
            </w:pPr>
            <w:r w:rsidRPr="000778E1">
              <w:rPr>
                <w:b/>
                <w:bCs/>
                <w:sz w:val="24"/>
              </w:rPr>
              <w:t xml:space="preserve">User should be able to enter </w:t>
            </w:r>
            <w:proofErr w:type="gramStart"/>
            <w:r w:rsidRPr="000778E1">
              <w:rPr>
                <w:b/>
                <w:bCs/>
                <w:sz w:val="24"/>
              </w:rPr>
              <w:t>cost :</w:t>
            </w:r>
            <w:proofErr w:type="gramEnd"/>
            <w:r w:rsidRPr="000778E1">
              <w:rPr>
                <w:b/>
                <w:bCs/>
                <w:sz w:val="24"/>
              </w:rPr>
              <w:t xml:space="preserve"> $40.00</w:t>
            </w:r>
          </w:p>
        </w:tc>
        <w:tc>
          <w:tcPr>
            <w:tcW w:w="520" w:type="dxa"/>
          </w:tcPr>
          <w:p w14:paraId="2F26680F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6F72D333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507270A3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33DB4EAF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7F664BAA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49" w:type="dxa"/>
          </w:tcPr>
          <w:p w14:paraId="1271AC86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the service cost charged against room id</w:t>
            </w:r>
          </w:p>
        </w:tc>
        <w:tc>
          <w:tcPr>
            <w:tcW w:w="520" w:type="dxa"/>
          </w:tcPr>
          <w:p w14:paraId="2DF45C95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12909A0C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32C02915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5157F27C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35FE4DA6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enter room number for check out</w:t>
            </w:r>
          </w:p>
          <w:p w14:paraId="77F5A188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49" w:type="dxa"/>
          </w:tcPr>
          <w:p w14:paraId="2542E282" w14:textId="77777777" w:rsidR="00C97634" w:rsidRDefault="00C97634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n</w:t>
            </w:r>
            <w:bookmarkStart w:id="0" w:name="_GoBack"/>
            <w:bookmarkEnd w:id="0"/>
            <w:r>
              <w:rPr>
                <w:sz w:val="24"/>
              </w:rPr>
              <w:t>umber</w:t>
            </w:r>
          </w:p>
        </w:tc>
        <w:tc>
          <w:tcPr>
            <w:tcW w:w="520" w:type="dxa"/>
          </w:tcPr>
          <w:p w14:paraId="11F851B2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7E62E38A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  <w:tr w:rsidR="00C97634" w14:paraId="7F0E5845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10F4DF87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1D2FE9CE" w14:textId="77777777" w:rsidR="00C97634" w:rsidRDefault="00C97634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49" w:type="dxa"/>
          </w:tcPr>
          <w:p w14:paraId="52293A4F" w14:textId="77777777" w:rsidR="00C97634" w:rsidRPr="000778E1" w:rsidRDefault="00C97634" w:rsidP="00423AA7">
            <w:pPr>
              <w:pStyle w:val="bp"/>
              <w:rPr>
                <w:b/>
                <w:bCs/>
                <w:sz w:val="24"/>
              </w:rPr>
            </w:pPr>
            <w:r w:rsidRPr="000778E1">
              <w:rPr>
                <w:b/>
                <w:bCs/>
                <w:sz w:val="24"/>
              </w:rPr>
              <w:t xml:space="preserve">System should display the service charges against the room number. Service </w:t>
            </w:r>
            <w:proofErr w:type="gramStart"/>
            <w:r w:rsidRPr="000778E1">
              <w:rPr>
                <w:b/>
                <w:bCs/>
                <w:sz w:val="24"/>
              </w:rPr>
              <w:t>type :</w:t>
            </w:r>
            <w:proofErr w:type="gramEnd"/>
            <w:r w:rsidRPr="000778E1">
              <w:rPr>
                <w:b/>
                <w:bCs/>
                <w:sz w:val="24"/>
              </w:rPr>
              <w:t xml:space="preserve"> $40.00</w:t>
            </w:r>
          </w:p>
        </w:tc>
        <w:tc>
          <w:tcPr>
            <w:tcW w:w="520" w:type="dxa"/>
          </w:tcPr>
          <w:p w14:paraId="12AEC490" w14:textId="77777777" w:rsidR="00C97634" w:rsidRDefault="00C97634" w:rsidP="00423AA7">
            <w:pPr>
              <w:pStyle w:val="RowHeadings"/>
              <w:spacing w:before="80" w:after="80"/>
              <w:jc w:val="center"/>
            </w:pPr>
            <w:r w:rsidRPr="00C97634">
              <w:rPr>
                <w:color w:val="00B050"/>
              </w:rPr>
              <w:t>P</w:t>
            </w:r>
          </w:p>
        </w:tc>
        <w:tc>
          <w:tcPr>
            <w:tcW w:w="520" w:type="dxa"/>
          </w:tcPr>
          <w:p w14:paraId="55B79650" w14:textId="77777777" w:rsidR="00C97634" w:rsidRDefault="00C97634" w:rsidP="00423AA7">
            <w:pPr>
              <w:pStyle w:val="RowHeadings"/>
              <w:spacing w:before="80" w:after="80"/>
            </w:pPr>
          </w:p>
        </w:tc>
      </w:tr>
    </w:tbl>
    <w:p w14:paraId="5A9F34CD" w14:textId="77777777" w:rsidR="0004651B" w:rsidRDefault="0004651B" w:rsidP="000778E1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94A82" w14:textId="77777777" w:rsidR="002E3414" w:rsidRDefault="002E3414">
      <w:r>
        <w:separator/>
      </w:r>
    </w:p>
  </w:endnote>
  <w:endnote w:type="continuationSeparator" w:id="0">
    <w:p w14:paraId="2A21DD81" w14:textId="77777777" w:rsidR="002E3414" w:rsidRDefault="002E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8651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990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AB5D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CE92A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8256F" w14:textId="77777777" w:rsidR="002E3414" w:rsidRDefault="002E3414">
      <w:r>
        <w:separator/>
      </w:r>
    </w:p>
  </w:footnote>
  <w:footnote w:type="continuationSeparator" w:id="0">
    <w:p w14:paraId="3FE2A09C" w14:textId="77777777" w:rsidR="002E3414" w:rsidRDefault="002E3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4150DC" w14:textId="77777777">
      <w:tc>
        <w:tcPr>
          <w:tcW w:w="6379" w:type="dxa"/>
        </w:tcPr>
        <w:p w14:paraId="500E777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60A9D4C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45B8DFE7" w14:textId="77777777">
      <w:tc>
        <w:tcPr>
          <w:tcW w:w="6379" w:type="dxa"/>
        </w:tcPr>
        <w:p w14:paraId="14C8097A" w14:textId="19967A3F" w:rsidR="00A37650" w:rsidRDefault="007508F8" w:rsidP="00B71A35">
          <w:r>
            <w:t>Service charges</w:t>
          </w:r>
        </w:p>
      </w:tc>
      <w:tc>
        <w:tcPr>
          <w:tcW w:w="3179" w:type="dxa"/>
        </w:tcPr>
        <w:p w14:paraId="5920430B" w14:textId="4B5A8CFB" w:rsidR="00A37650" w:rsidRDefault="00A37650" w:rsidP="00B71A35">
          <w:r>
            <w:t xml:space="preserve">  Date:  </w:t>
          </w:r>
          <w:r w:rsidR="007508F8">
            <w:t>13/10/2018</w:t>
          </w:r>
        </w:p>
      </w:tc>
    </w:tr>
  </w:tbl>
  <w:p w14:paraId="607271C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43FB5"/>
    <w:multiLevelType w:val="hybridMultilevel"/>
    <w:tmpl w:val="8A1E417A"/>
    <w:lvl w:ilvl="0" w:tplc="76C27A6C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65B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1A7B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202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05D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804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07D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686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0CA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433D4"/>
    <w:multiLevelType w:val="hybridMultilevel"/>
    <w:tmpl w:val="F6EC6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2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778E1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14"/>
    <w:rsid w:val="002E347B"/>
    <w:rsid w:val="00317678"/>
    <w:rsid w:val="00331345"/>
    <w:rsid w:val="00353537"/>
    <w:rsid w:val="00362280"/>
    <w:rsid w:val="00374830"/>
    <w:rsid w:val="003813C1"/>
    <w:rsid w:val="00382D26"/>
    <w:rsid w:val="003910B3"/>
    <w:rsid w:val="003A25C3"/>
    <w:rsid w:val="003A35F2"/>
    <w:rsid w:val="003D2ED7"/>
    <w:rsid w:val="003E438C"/>
    <w:rsid w:val="003F1D6E"/>
    <w:rsid w:val="00434231"/>
    <w:rsid w:val="0046035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364DA"/>
    <w:rsid w:val="006824FA"/>
    <w:rsid w:val="00683635"/>
    <w:rsid w:val="006B5D41"/>
    <w:rsid w:val="006D4DE0"/>
    <w:rsid w:val="00702D6A"/>
    <w:rsid w:val="00720507"/>
    <w:rsid w:val="007275A3"/>
    <w:rsid w:val="0074307D"/>
    <w:rsid w:val="007508F8"/>
    <w:rsid w:val="00752B41"/>
    <w:rsid w:val="00756932"/>
    <w:rsid w:val="007606FF"/>
    <w:rsid w:val="00772DAC"/>
    <w:rsid w:val="00780A9A"/>
    <w:rsid w:val="00796CD4"/>
    <w:rsid w:val="007A1F62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6717"/>
    <w:rsid w:val="008D2261"/>
    <w:rsid w:val="008E36B6"/>
    <w:rsid w:val="008E5B7B"/>
    <w:rsid w:val="008F0C91"/>
    <w:rsid w:val="0091279D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4AB4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0BA"/>
    <w:rsid w:val="00C07137"/>
    <w:rsid w:val="00C074E2"/>
    <w:rsid w:val="00C10905"/>
    <w:rsid w:val="00C229AB"/>
    <w:rsid w:val="00C32112"/>
    <w:rsid w:val="00C34B6E"/>
    <w:rsid w:val="00C4752B"/>
    <w:rsid w:val="00C87E36"/>
    <w:rsid w:val="00C94212"/>
    <w:rsid w:val="00C97634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74F"/>
    <w:rsid w:val="00EF0DE2"/>
    <w:rsid w:val="00EF2C19"/>
    <w:rsid w:val="00F01165"/>
    <w:rsid w:val="00F30EEB"/>
    <w:rsid w:val="00F45076"/>
    <w:rsid w:val="00F45301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861F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508F8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ABDUL MUQTADIR</cp:lastModifiedBy>
  <cp:revision>2</cp:revision>
  <cp:lastPrinted>2003-10-05T22:49:00Z</cp:lastPrinted>
  <dcterms:created xsi:type="dcterms:W3CDTF">2018-10-14T11:44:00Z</dcterms:created>
  <dcterms:modified xsi:type="dcterms:W3CDTF">2018-10-14T11:44:00Z</dcterms:modified>
</cp:coreProperties>
</file>