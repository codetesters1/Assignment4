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10" w:type="dxa"/>
        <w:tblLayout w:type="fixed"/>
        <w:tblLook w:val="0000" w:firstRow="0" w:lastRow="0" w:firstColumn="0" w:lastColumn="0" w:noHBand="0" w:noVBand="0"/>
      </w:tblPr>
      <w:tblGrid>
        <w:gridCol w:w="406"/>
        <w:gridCol w:w="2100"/>
        <w:gridCol w:w="23"/>
        <w:gridCol w:w="1683"/>
        <w:gridCol w:w="4355"/>
        <w:gridCol w:w="520"/>
        <w:gridCol w:w="523"/>
      </w:tblGrid>
      <w:tr w:rsidR="00E303EF" w14:paraId="4481228B" w14:textId="77777777" w:rsidTr="0049365B">
        <w:trPr>
          <w:cantSplit/>
          <w:trHeight w:val="433"/>
          <w:tblHeader/>
        </w:trPr>
        <w:tc>
          <w:tcPr>
            <w:tcW w:w="252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6A9F69" w14:textId="77777777" w:rsidR="00E303EF" w:rsidRDefault="00E303EF">
            <w:pPr>
              <w:pStyle w:val="bp"/>
              <w:rPr>
                <w:b/>
              </w:rPr>
            </w:pPr>
            <w:bookmarkStart w:id="0" w:name="_Hlk527318694"/>
            <w:r>
              <w:rPr>
                <w:b/>
              </w:rPr>
              <w:t>Test Name</w:t>
            </w:r>
          </w:p>
        </w:tc>
        <w:tc>
          <w:tcPr>
            <w:tcW w:w="70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7271B5" w14:textId="5C4FBFB7" w:rsidR="00E303EF" w:rsidRPr="00E303EF" w:rsidRDefault="007508F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UAT</w:t>
            </w:r>
            <w:r w:rsidR="00AB4AB4">
              <w:rPr>
                <w:color w:val="0000FF"/>
                <w:sz w:val="24"/>
                <w:szCs w:val="24"/>
              </w:rPr>
              <w:t xml:space="preserve"> </w:t>
            </w:r>
            <w:r w:rsidR="0000709B">
              <w:rPr>
                <w:color w:val="0000FF"/>
                <w:sz w:val="24"/>
                <w:szCs w:val="24"/>
              </w:rPr>
              <w:t>Charge room</w:t>
            </w:r>
          </w:p>
        </w:tc>
      </w:tr>
      <w:tr w:rsidR="00A30AD6" w14:paraId="5751F833" w14:textId="77777777" w:rsidTr="0049365B">
        <w:trPr>
          <w:cantSplit/>
          <w:trHeight w:val="433"/>
          <w:tblHeader/>
        </w:trPr>
        <w:tc>
          <w:tcPr>
            <w:tcW w:w="252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16F6A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70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013B6F" w14:textId="1E0839F9" w:rsidR="00A30AD6" w:rsidRPr="007508F8" w:rsidRDefault="00EF074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Charge room for service</w:t>
            </w:r>
          </w:p>
        </w:tc>
      </w:tr>
      <w:tr w:rsidR="00E303EF" w14:paraId="02429099" w14:textId="77777777" w:rsidTr="0049365B">
        <w:trPr>
          <w:cantSplit/>
          <w:trHeight w:val="703"/>
          <w:tblHeader/>
        </w:trPr>
        <w:tc>
          <w:tcPr>
            <w:tcW w:w="252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EABA580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70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45A942" w14:textId="2F88E017" w:rsidR="007508F8" w:rsidRPr="007508F8" w:rsidRDefault="007508F8" w:rsidP="007508F8">
            <w:r w:rsidRPr="007508F8">
              <w:t>When a customer</w:t>
            </w:r>
            <w:r w:rsidR="00EF074F">
              <w:t xml:space="preserve"> is checked out</w:t>
            </w:r>
          </w:p>
          <w:p w14:paraId="19F90BB3" w14:textId="5117D9F1" w:rsidR="007508F8" w:rsidRPr="007508F8" w:rsidRDefault="00EF074F" w:rsidP="007508F8">
            <w:pPr>
              <w:pStyle w:val="bp"/>
              <w:ind w:left="-48" w:firstLine="48"/>
            </w:pPr>
            <w:r>
              <w:t>Then system should not be allowed to charge services</w:t>
            </w:r>
          </w:p>
        </w:tc>
      </w:tr>
      <w:tr w:rsidR="00E303EF" w14:paraId="57381422" w14:textId="77777777" w:rsidTr="0049365B">
        <w:trPr>
          <w:cantSplit/>
          <w:trHeight w:val="433"/>
          <w:tblHeader/>
        </w:trPr>
        <w:tc>
          <w:tcPr>
            <w:tcW w:w="2529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B1E465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708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93D3FB" w14:textId="1D57E6AC" w:rsidR="00E303EF" w:rsidRPr="007508F8" w:rsidRDefault="007508F8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7508F8">
              <w:rPr>
                <w:sz w:val="24"/>
                <w:szCs w:val="24"/>
              </w:rPr>
              <w:t>The main menu is displayed</w:t>
            </w:r>
          </w:p>
        </w:tc>
      </w:tr>
      <w:tr w:rsidR="00E303EF" w14:paraId="355326F4" w14:textId="77777777" w:rsidTr="0049365B">
        <w:trPr>
          <w:cantSplit/>
          <w:trHeight w:val="433"/>
          <w:tblHeader/>
        </w:trPr>
        <w:tc>
          <w:tcPr>
            <w:tcW w:w="252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692EED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708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39F404" w14:textId="3258506B" w:rsidR="00E303EF" w:rsidRPr="007508F8" w:rsidRDefault="00C10905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 must not be charged for services after checkout</w:t>
            </w:r>
          </w:p>
        </w:tc>
      </w:tr>
      <w:tr w:rsidR="00E303EF" w14:paraId="3BDD18C1" w14:textId="77777777" w:rsidTr="0049365B">
        <w:trPr>
          <w:cantSplit/>
          <w:trHeight w:val="418"/>
          <w:tblHeader/>
        </w:trPr>
        <w:tc>
          <w:tcPr>
            <w:tcW w:w="250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0A2EE3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710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B95420" w14:textId="23EF36E8" w:rsidR="00E303EF" w:rsidRDefault="008B671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Bug: </w:t>
            </w:r>
            <w:r w:rsidR="00837E96" w:rsidRPr="00837E96">
              <w:rPr>
                <w:b/>
                <w:bCs/>
                <w:color w:val="FF0000"/>
                <w:sz w:val="24"/>
              </w:rPr>
              <w:t>It is possible to charge a room for service after the guest has checked out</w:t>
            </w:r>
          </w:p>
        </w:tc>
      </w:tr>
      <w:tr w:rsidR="00536681" w14:paraId="2B7F25B6" w14:textId="77777777" w:rsidTr="0049365B">
        <w:trPr>
          <w:cantSplit/>
          <w:trHeight w:val="511"/>
          <w:tblHeader/>
        </w:trPr>
        <w:tc>
          <w:tcPr>
            <w:tcW w:w="250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C0B88BE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7103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189B8B0" w14:textId="4E4767D0" w:rsidR="00536681" w:rsidRDefault="0091279D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 w14:paraId="5DA01DC3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  <w:tblHeader/>
        </w:trPr>
        <w:tc>
          <w:tcPr>
            <w:tcW w:w="40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D66E90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85C740A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55" w:type="dxa"/>
            <w:shd w:val="clear" w:color="auto" w:fill="C0C0C0"/>
          </w:tcPr>
          <w:p w14:paraId="5DDC626C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20" w:type="dxa"/>
            <w:shd w:val="clear" w:color="auto" w:fill="C0C0C0"/>
          </w:tcPr>
          <w:p w14:paraId="6AB8AB50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2" w:type="dxa"/>
            <w:shd w:val="clear" w:color="auto" w:fill="C0C0C0"/>
          </w:tcPr>
          <w:p w14:paraId="4991135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4C471922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</w:tcPr>
          <w:p w14:paraId="62A2B946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7AAA0CD" w14:textId="6A049D29" w:rsidR="00DF1585" w:rsidRPr="00854E58" w:rsidRDefault="007A1F6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Prompt to enter Room Id</w:t>
            </w:r>
            <w:r w:rsidR="0091279D">
              <w:rPr>
                <w:sz w:val="24"/>
              </w:rPr>
              <w:t xml:space="preserve"> for </w:t>
            </w:r>
            <w:r w:rsidR="00837E96">
              <w:rPr>
                <w:sz w:val="24"/>
              </w:rPr>
              <w:t>checkout</w:t>
            </w:r>
          </w:p>
        </w:tc>
        <w:tc>
          <w:tcPr>
            <w:tcW w:w="4355" w:type="dxa"/>
          </w:tcPr>
          <w:p w14:paraId="07E7A14F" w14:textId="7605B9FB" w:rsidR="00DF1585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prompt to enter Room Id</w:t>
            </w:r>
          </w:p>
        </w:tc>
        <w:tc>
          <w:tcPr>
            <w:tcW w:w="520" w:type="dxa"/>
          </w:tcPr>
          <w:p w14:paraId="5C23F617" w14:textId="54B04027" w:rsidR="00DF1585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6AA4B881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05AC75B2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5E9C193F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2581754F" w14:textId="0AA9C0F4" w:rsidR="00DF1585" w:rsidRDefault="007A1F6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Id</w:t>
            </w:r>
          </w:p>
        </w:tc>
        <w:tc>
          <w:tcPr>
            <w:tcW w:w="4355" w:type="dxa"/>
          </w:tcPr>
          <w:p w14:paraId="727E0EFE" w14:textId="18EB5B63" w:rsidR="00DF1585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be able to enter Room Id</w:t>
            </w:r>
          </w:p>
        </w:tc>
        <w:tc>
          <w:tcPr>
            <w:tcW w:w="520" w:type="dxa"/>
          </w:tcPr>
          <w:p w14:paraId="6912286C" w14:textId="2D5BFFFF" w:rsidR="00DF1585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78A5A4B4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3DD4EAD1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442BDB25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6182FE18" w14:textId="0A8BC42D" w:rsidR="00DF1585" w:rsidRDefault="007A1F6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Prompt to </w:t>
            </w:r>
            <w:r w:rsidR="00837E96">
              <w:rPr>
                <w:sz w:val="24"/>
              </w:rPr>
              <w:t>accept charges</w:t>
            </w:r>
          </w:p>
        </w:tc>
        <w:tc>
          <w:tcPr>
            <w:tcW w:w="4355" w:type="dxa"/>
          </w:tcPr>
          <w:p w14:paraId="795ACEE2" w14:textId="3A2FE155" w:rsidR="00DF1585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should </w:t>
            </w:r>
            <w:r w:rsidR="00837E96">
              <w:rPr>
                <w:sz w:val="24"/>
              </w:rPr>
              <w:t>prompt user to accept charges Y/N</w:t>
            </w:r>
          </w:p>
        </w:tc>
        <w:tc>
          <w:tcPr>
            <w:tcW w:w="520" w:type="dxa"/>
          </w:tcPr>
          <w:p w14:paraId="2BBFB115" w14:textId="540350A2" w:rsidR="00DF1585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73F94B91" w14:textId="77777777" w:rsidR="00DF1585" w:rsidRDefault="00DF1585" w:rsidP="00E965BA">
            <w:pPr>
              <w:pStyle w:val="RowHeadings"/>
              <w:spacing w:before="80" w:after="80"/>
            </w:pPr>
          </w:p>
        </w:tc>
        <w:bookmarkStart w:id="1" w:name="_GoBack"/>
        <w:bookmarkEnd w:id="1"/>
      </w:tr>
      <w:tr w:rsidR="007A1F62" w14:paraId="1063725E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2ECC157E" w14:textId="77777777" w:rsidR="007A1F62" w:rsidRDefault="007A1F62" w:rsidP="00B71A35">
            <w:pPr>
              <w:pStyle w:val="proc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66614A07" w14:textId="078334B4" w:rsidR="007A1F62" w:rsidRDefault="00837E9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accept the charges</w:t>
            </w:r>
          </w:p>
        </w:tc>
        <w:tc>
          <w:tcPr>
            <w:tcW w:w="4355" w:type="dxa"/>
          </w:tcPr>
          <w:p w14:paraId="3D61E4C8" w14:textId="53F9B165" w:rsidR="007A1F62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User should be able to </w:t>
            </w:r>
            <w:r w:rsidR="00837E96">
              <w:rPr>
                <w:sz w:val="24"/>
              </w:rPr>
              <w:t>enter Y/N</w:t>
            </w:r>
          </w:p>
        </w:tc>
        <w:tc>
          <w:tcPr>
            <w:tcW w:w="520" w:type="dxa"/>
          </w:tcPr>
          <w:p w14:paraId="6F929842" w14:textId="2861D1E3" w:rsidR="007A1F62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65E80061" w14:textId="77777777" w:rsidR="007A1F62" w:rsidRDefault="007A1F62" w:rsidP="00E965BA">
            <w:pPr>
              <w:pStyle w:val="RowHeadings"/>
              <w:spacing w:before="80" w:after="80"/>
            </w:pPr>
          </w:p>
        </w:tc>
      </w:tr>
      <w:tr w:rsidR="007A1F62" w14:paraId="4F1E65EE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3CD35123" w14:textId="77777777" w:rsidR="007A1F62" w:rsidRDefault="007A1F62" w:rsidP="00B71A35">
            <w:pPr>
              <w:pStyle w:val="proc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11DC9165" w14:textId="11CB731D" w:rsidR="007A1F62" w:rsidRDefault="007A1F6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Prompt to enter </w:t>
            </w:r>
            <w:r w:rsidR="00837E96">
              <w:rPr>
                <w:sz w:val="24"/>
              </w:rPr>
              <w:t>credit card details</w:t>
            </w:r>
          </w:p>
        </w:tc>
        <w:tc>
          <w:tcPr>
            <w:tcW w:w="4355" w:type="dxa"/>
          </w:tcPr>
          <w:p w14:paraId="55C295D3" w14:textId="20615181" w:rsidR="007A1F62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should prompt user to enter </w:t>
            </w:r>
            <w:r w:rsidR="00837E96">
              <w:rPr>
                <w:sz w:val="24"/>
              </w:rPr>
              <w:t>credit card details</w:t>
            </w:r>
          </w:p>
        </w:tc>
        <w:tc>
          <w:tcPr>
            <w:tcW w:w="520" w:type="dxa"/>
          </w:tcPr>
          <w:p w14:paraId="24FA9A18" w14:textId="475C3EB0" w:rsidR="007A1F62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3CF64769" w14:textId="77777777" w:rsidR="007A1F62" w:rsidRDefault="007A1F62" w:rsidP="00E965BA">
            <w:pPr>
              <w:pStyle w:val="RowHeadings"/>
              <w:spacing w:before="80" w:after="80"/>
            </w:pPr>
          </w:p>
        </w:tc>
      </w:tr>
      <w:tr w:rsidR="007A1F62" w14:paraId="1A17E97D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0CA15905" w14:textId="77777777" w:rsidR="007A1F62" w:rsidRDefault="007A1F62" w:rsidP="00B71A35">
            <w:pPr>
              <w:pStyle w:val="proc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24E0DA47" w14:textId="17030613" w:rsidR="007A1F62" w:rsidRPr="00437AED" w:rsidRDefault="007A1F6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437AED">
              <w:rPr>
                <w:sz w:val="24"/>
              </w:rPr>
              <w:t xml:space="preserve">Enter </w:t>
            </w:r>
            <w:r w:rsidR="00437AED" w:rsidRPr="00437AED">
              <w:rPr>
                <w:sz w:val="24"/>
              </w:rPr>
              <w:t>credit card details</w:t>
            </w:r>
          </w:p>
        </w:tc>
        <w:tc>
          <w:tcPr>
            <w:tcW w:w="4355" w:type="dxa"/>
          </w:tcPr>
          <w:p w14:paraId="612297E1" w14:textId="7376CCF3" w:rsidR="007A1F62" w:rsidRPr="00437AED" w:rsidRDefault="00437AED" w:rsidP="0093488F">
            <w:pPr>
              <w:pStyle w:val="bp"/>
              <w:rPr>
                <w:sz w:val="24"/>
              </w:rPr>
            </w:pPr>
            <w:r w:rsidRPr="00437AED">
              <w:rPr>
                <w:sz w:val="24"/>
              </w:rPr>
              <w:t>User should be able to enter credit card details</w:t>
            </w:r>
          </w:p>
        </w:tc>
        <w:tc>
          <w:tcPr>
            <w:tcW w:w="520" w:type="dxa"/>
          </w:tcPr>
          <w:p w14:paraId="07297486" w14:textId="3679DD39" w:rsidR="007A1F62" w:rsidRDefault="007A1F6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5C67EDBA" w14:textId="77777777" w:rsidR="007A1F62" w:rsidRDefault="007A1F62" w:rsidP="00E965BA">
            <w:pPr>
              <w:pStyle w:val="RowHeadings"/>
              <w:spacing w:before="80" w:after="80"/>
            </w:pPr>
          </w:p>
        </w:tc>
      </w:tr>
      <w:tr w:rsidR="007A1F62" w14:paraId="71707D8D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3BD06D54" w14:textId="77777777" w:rsidR="007A1F62" w:rsidRDefault="007A1F62" w:rsidP="00B71A35">
            <w:pPr>
              <w:pStyle w:val="proc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45FEF2BA" w14:textId="0497622E" w:rsidR="007A1F62" w:rsidRDefault="007A1F6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55" w:type="dxa"/>
          </w:tcPr>
          <w:p w14:paraId="60B2A0C9" w14:textId="61A26926" w:rsidR="007A1F62" w:rsidRDefault="007A1F6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displays the </w:t>
            </w:r>
            <w:r w:rsidR="00437AED">
              <w:rPr>
                <w:sz w:val="24"/>
              </w:rPr>
              <w:t>amount debited and checkout complete</w:t>
            </w:r>
          </w:p>
        </w:tc>
        <w:tc>
          <w:tcPr>
            <w:tcW w:w="520" w:type="dxa"/>
          </w:tcPr>
          <w:p w14:paraId="3FCF2958" w14:textId="583B9FAE" w:rsidR="007A1F62" w:rsidRDefault="000778E1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0971E525" w14:textId="77777777" w:rsidR="007A1F62" w:rsidRDefault="007A1F62" w:rsidP="00E965BA">
            <w:pPr>
              <w:pStyle w:val="RowHeadings"/>
              <w:spacing w:before="80" w:after="80"/>
            </w:pPr>
          </w:p>
        </w:tc>
      </w:tr>
      <w:tr w:rsidR="000778E1" w14:paraId="3F7082D5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5C57F95B" w14:textId="77777777" w:rsidR="000778E1" w:rsidRDefault="000778E1" w:rsidP="00B71A35">
            <w:pPr>
              <w:pStyle w:val="proc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7C2361CE" w14:textId="55A9BFFC" w:rsidR="000778E1" w:rsidRDefault="000778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Prompt to enter room number for </w:t>
            </w:r>
            <w:r w:rsidR="00437AED">
              <w:rPr>
                <w:sz w:val="24"/>
              </w:rPr>
              <w:t>Record service through main menu</w:t>
            </w:r>
          </w:p>
          <w:p w14:paraId="3605FE90" w14:textId="5A57FA1F" w:rsidR="000778E1" w:rsidRDefault="000778E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55" w:type="dxa"/>
          </w:tcPr>
          <w:p w14:paraId="1F03A05F" w14:textId="7B4DC43A" w:rsidR="000778E1" w:rsidRDefault="000778E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should be able to enter room number</w:t>
            </w:r>
          </w:p>
        </w:tc>
        <w:tc>
          <w:tcPr>
            <w:tcW w:w="520" w:type="dxa"/>
          </w:tcPr>
          <w:p w14:paraId="692C2FFB" w14:textId="716DDD2D" w:rsidR="000778E1" w:rsidRDefault="000778E1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2" w:type="dxa"/>
          </w:tcPr>
          <w:p w14:paraId="5F39975C" w14:textId="77777777" w:rsidR="000778E1" w:rsidRDefault="000778E1" w:rsidP="00E965BA">
            <w:pPr>
              <w:pStyle w:val="RowHeadings"/>
              <w:spacing w:before="80" w:after="80"/>
            </w:pPr>
          </w:p>
        </w:tc>
      </w:tr>
      <w:tr w:rsidR="000778E1" w14:paraId="413A7F58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2E08299C" w14:textId="77777777" w:rsidR="000778E1" w:rsidRDefault="000778E1" w:rsidP="00B71A35">
            <w:pPr>
              <w:pStyle w:val="proc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0A3105AA" w14:textId="16D48FED" w:rsidR="000778E1" w:rsidRPr="00437AED" w:rsidRDefault="00437AED" w:rsidP="00362280">
            <w:pPr>
              <w:pStyle w:val="proc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  <w:r w:rsidRPr="00437AED">
              <w:rPr>
                <w:b/>
                <w:bCs/>
                <w:sz w:val="24"/>
              </w:rPr>
              <w:t>Prompt to enter service charges</w:t>
            </w:r>
          </w:p>
        </w:tc>
        <w:tc>
          <w:tcPr>
            <w:tcW w:w="4355" w:type="dxa"/>
          </w:tcPr>
          <w:p w14:paraId="15B302E2" w14:textId="013E4446" w:rsidR="000778E1" w:rsidRPr="00437AED" w:rsidRDefault="000778E1" w:rsidP="0093488F">
            <w:pPr>
              <w:pStyle w:val="bp"/>
              <w:rPr>
                <w:b/>
                <w:bCs/>
                <w:sz w:val="24"/>
              </w:rPr>
            </w:pPr>
            <w:r w:rsidRPr="00437AED">
              <w:rPr>
                <w:b/>
                <w:bCs/>
                <w:sz w:val="24"/>
              </w:rPr>
              <w:t>System should</w:t>
            </w:r>
            <w:r w:rsidR="00437AED" w:rsidRPr="00437AED">
              <w:rPr>
                <w:b/>
                <w:bCs/>
                <w:sz w:val="24"/>
              </w:rPr>
              <w:t xml:space="preserve"> not allow to select services for checked out room</w:t>
            </w:r>
            <w:r w:rsidRPr="00437AED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520" w:type="dxa"/>
          </w:tcPr>
          <w:p w14:paraId="0F824D74" w14:textId="77777777" w:rsidR="000778E1" w:rsidRPr="00437AED" w:rsidRDefault="000778E1" w:rsidP="0093488F">
            <w:pPr>
              <w:pStyle w:val="RowHeadings"/>
              <w:spacing w:before="80" w:after="80"/>
              <w:jc w:val="center"/>
              <w:rPr>
                <w:bCs/>
              </w:rPr>
            </w:pPr>
          </w:p>
        </w:tc>
        <w:tc>
          <w:tcPr>
            <w:tcW w:w="522" w:type="dxa"/>
          </w:tcPr>
          <w:p w14:paraId="14E21B35" w14:textId="5A43A6CE" w:rsidR="000778E1" w:rsidRPr="00437AED" w:rsidRDefault="000778E1" w:rsidP="00E965BA">
            <w:pPr>
              <w:pStyle w:val="RowHeadings"/>
              <w:spacing w:before="80" w:after="80"/>
              <w:rPr>
                <w:bCs/>
              </w:rPr>
            </w:pPr>
            <w:r w:rsidRPr="00437AED">
              <w:rPr>
                <w:bCs/>
              </w:rPr>
              <w:t>F</w:t>
            </w:r>
          </w:p>
        </w:tc>
      </w:tr>
      <w:tr w:rsidR="00437AED" w14:paraId="5E347C9A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72CDC367" w14:textId="77777777" w:rsidR="00437AED" w:rsidRDefault="00437AED" w:rsidP="00B71A35">
            <w:pPr>
              <w:pStyle w:val="proc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5ACE311D" w14:textId="5177672F" w:rsidR="00437AED" w:rsidRPr="00437AED" w:rsidRDefault="00437AED" w:rsidP="00362280">
            <w:pPr>
              <w:pStyle w:val="proc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  <w:r w:rsidRPr="00437AED">
              <w:rPr>
                <w:b/>
                <w:bCs/>
                <w:sz w:val="24"/>
              </w:rPr>
              <w:t>Prompt to enter cost</w:t>
            </w:r>
          </w:p>
        </w:tc>
        <w:tc>
          <w:tcPr>
            <w:tcW w:w="4355" w:type="dxa"/>
          </w:tcPr>
          <w:p w14:paraId="333F188D" w14:textId="5D5C1CDB" w:rsidR="00437AED" w:rsidRPr="00437AED" w:rsidRDefault="00437AED" w:rsidP="0093488F">
            <w:pPr>
              <w:pStyle w:val="bp"/>
              <w:rPr>
                <w:b/>
                <w:bCs/>
                <w:sz w:val="24"/>
              </w:rPr>
            </w:pPr>
            <w:r w:rsidRPr="00437AED">
              <w:rPr>
                <w:b/>
                <w:bCs/>
                <w:sz w:val="24"/>
              </w:rPr>
              <w:t>System should not allow user to enter cost for services against checked out room</w:t>
            </w:r>
          </w:p>
        </w:tc>
        <w:tc>
          <w:tcPr>
            <w:tcW w:w="520" w:type="dxa"/>
          </w:tcPr>
          <w:p w14:paraId="169DAC19" w14:textId="77777777" w:rsidR="00437AED" w:rsidRPr="00437AED" w:rsidRDefault="00437AED" w:rsidP="0093488F">
            <w:pPr>
              <w:pStyle w:val="RowHeadings"/>
              <w:spacing w:before="80" w:after="80"/>
              <w:jc w:val="center"/>
              <w:rPr>
                <w:bCs/>
              </w:rPr>
            </w:pPr>
          </w:p>
        </w:tc>
        <w:tc>
          <w:tcPr>
            <w:tcW w:w="522" w:type="dxa"/>
          </w:tcPr>
          <w:p w14:paraId="39DFEA83" w14:textId="31CBDEAB" w:rsidR="00437AED" w:rsidRPr="00437AED" w:rsidRDefault="00437AED" w:rsidP="00E965BA">
            <w:pPr>
              <w:pStyle w:val="RowHeadings"/>
              <w:spacing w:before="80" w:after="80"/>
              <w:rPr>
                <w:bCs/>
              </w:rPr>
            </w:pPr>
            <w:r w:rsidRPr="00437AED">
              <w:rPr>
                <w:bCs/>
              </w:rPr>
              <w:t>F</w:t>
            </w:r>
          </w:p>
        </w:tc>
      </w:tr>
      <w:tr w:rsidR="00437AED" w14:paraId="0F8C8EA5" w14:textId="77777777" w:rsidTr="00493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79"/>
        </w:trPr>
        <w:tc>
          <w:tcPr>
            <w:tcW w:w="406" w:type="dxa"/>
            <w:tcBorders>
              <w:right w:val="single" w:sz="4" w:space="0" w:color="auto"/>
            </w:tcBorders>
          </w:tcPr>
          <w:p w14:paraId="013160AC" w14:textId="77777777" w:rsidR="00437AED" w:rsidRDefault="00437AED" w:rsidP="00B71A35">
            <w:pPr>
              <w:pStyle w:val="proc"/>
              <w:rPr>
                <w:sz w:val="24"/>
              </w:rPr>
            </w:pPr>
          </w:p>
        </w:tc>
        <w:tc>
          <w:tcPr>
            <w:tcW w:w="3806" w:type="dxa"/>
            <w:gridSpan w:val="3"/>
            <w:tcBorders>
              <w:left w:val="single" w:sz="4" w:space="0" w:color="auto"/>
            </w:tcBorders>
          </w:tcPr>
          <w:p w14:paraId="5E5666EC" w14:textId="77777777" w:rsidR="00437AED" w:rsidRPr="00437AED" w:rsidRDefault="00437AED" w:rsidP="00362280">
            <w:pPr>
              <w:pStyle w:val="proc"/>
              <w:numPr>
                <w:ilvl w:val="0"/>
                <w:numId w:val="0"/>
              </w:numPr>
              <w:rPr>
                <w:b/>
                <w:bCs/>
                <w:sz w:val="24"/>
              </w:rPr>
            </w:pPr>
          </w:p>
        </w:tc>
        <w:tc>
          <w:tcPr>
            <w:tcW w:w="4355" w:type="dxa"/>
          </w:tcPr>
          <w:p w14:paraId="33B74DAB" w14:textId="7B526573" w:rsidR="00437AED" w:rsidRPr="00437AED" w:rsidRDefault="00437AED" w:rsidP="0093488F">
            <w:pPr>
              <w:pStyle w:val="bp"/>
              <w:rPr>
                <w:b/>
                <w:bCs/>
                <w:sz w:val="24"/>
              </w:rPr>
            </w:pPr>
            <w:r w:rsidRPr="00437AED">
              <w:rPr>
                <w:b/>
                <w:bCs/>
                <w:sz w:val="24"/>
              </w:rPr>
              <w:t>System should not display or charge room for services against checked out room</w:t>
            </w:r>
          </w:p>
        </w:tc>
        <w:tc>
          <w:tcPr>
            <w:tcW w:w="520" w:type="dxa"/>
          </w:tcPr>
          <w:p w14:paraId="1A2B6793" w14:textId="77777777" w:rsidR="00437AED" w:rsidRPr="00437AED" w:rsidRDefault="00437AED" w:rsidP="0093488F">
            <w:pPr>
              <w:pStyle w:val="RowHeadings"/>
              <w:spacing w:before="80" w:after="80"/>
              <w:jc w:val="center"/>
              <w:rPr>
                <w:bCs/>
              </w:rPr>
            </w:pPr>
          </w:p>
        </w:tc>
        <w:tc>
          <w:tcPr>
            <w:tcW w:w="522" w:type="dxa"/>
          </w:tcPr>
          <w:p w14:paraId="0E312CB3" w14:textId="230AD9F3" w:rsidR="00437AED" w:rsidRPr="00437AED" w:rsidRDefault="00437AED" w:rsidP="00E965BA">
            <w:pPr>
              <w:pStyle w:val="RowHeadings"/>
              <w:spacing w:before="80" w:after="80"/>
              <w:rPr>
                <w:bCs/>
              </w:rPr>
            </w:pPr>
            <w:r w:rsidRPr="00437AED">
              <w:rPr>
                <w:bCs/>
              </w:rPr>
              <w:t>F</w:t>
            </w:r>
          </w:p>
        </w:tc>
      </w:tr>
      <w:bookmarkEnd w:id="0"/>
    </w:tbl>
    <w:p w14:paraId="5A9F34CD" w14:textId="77777777" w:rsidR="0004651B" w:rsidRDefault="0004651B" w:rsidP="000778E1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E0F61" w14:textId="77777777" w:rsidR="0020788C" w:rsidRDefault="0020788C">
      <w:r>
        <w:separator/>
      </w:r>
    </w:p>
  </w:endnote>
  <w:endnote w:type="continuationSeparator" w:id="0">
    <w:p w14:paraId="027D8ACE" w14:textId="77777777" w:rsidR="0020788C" w:rsidRDefault="00207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48651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990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AB5D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7CE92A8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BD3E6" w14:textId="77777777" w:rsidR="0020788C" w:rsidRDefault="0020788C">
      <w:r>
        <w:separator/>
      </w:r>
    </w:p>
  </w:footnote>
  <w:footnote w:type="continuationSeparator" w:id="0">
    <w:p w14:paraId="60D8D56A" w14:textId="77777777" w:rsidR="0020788C" w:rsidRDefault="00207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704150DC" w14:textId="77777777">
      <w:tc>
        <w:tcPr>
          <w:tcW w:w="6379" w:type="dxa"/>
        </w:tcPr>
        <w:p w14:paraId="500E777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60A9D4C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45B8DFE7" w14:textId="77777777">
      <w:tc>
        <w:tcPr>
          <w:tcW w:w="6379" w:type="dxa"/>
        </w:tcPr>
        <w:p w14:paraId="14C8097A" w14:textId="19967A3F" w:rsidR="00A37650" w:rsidRDefault="007508F8" w:rsidP="00B71A35">
          <w:r>
            <w:t>Service charges</w:t>
          </w:r>
        </w:p>
      </w:tc>
      <w:tc>
        <w:tcPr>
          <w:tcW w:w="3179" w:type="dxa"/>
        </w:tcPr>
        <w:p w14:paraId="5920430B" w14:textId="4B5A8CFB" w:rsidR="00A37650" w:rsidRDefault="00A37650" w:rsidP="00B71A35">
          <w:r>
            <w:t xml:space="preserve">  Date:  </w:t>
          </w:r>
          <w:r w:rsidR="007508F8">
            <w:t>13/10/2018</w:t>
          </w:r>
        </w:p>
      </w:tc>
    </w:tr>
  </w:tbl>
  <w:p w14:paraId="607271C4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433D4"/>
    <w:multiLevelType w:val="hybridMultilevel"/>
    <w:tmpl w:val="F6EC6B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0709B"/>
    <w:rsid w:val="00024113"/>
    <w:rsid w:val="000278E8"/>
    <w:rsid w:val="00036ABF"/>
    <w:rsid w:val="00037A8E"/>
    <w:rsid w:val="000449EF"/>
    <w:rsid w:val="0004651B"/>
    <w:rsid w:val="000778E1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788C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A35F2"/>
    <w:rsid w:val="003D2ED7"/>
    <w:rsid w:val="003E438C"/>
    <w:rsid w:val="003F1D6E"/>
    <w:rsid w:val="00434231"/>
    <w:rsid w:val="00437AED"/>
    <w:rsid w:val="004544A6"/>
    <w:rsid w:val="0046703C"/>
    <w:rsid w:val="0049365B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24FA"/>
    <w:rsid w:val="00683635"/>
    <w:rsid w:val="006B5D41"/>
    <w:rsid w:val="006D4DE0"/>
    <w:rsid w:val="00702D6A"/>
    <w:rsid w:val="00720507"/>
    <w:rsid w:val="007275A3"/>
    <w:rsid w:val="0074307D"/>
    <w:rsid w:val="007508F8"/>
    <w:rsid w:val="00752B41"/>
    <w:rsid w:val="00756932"/>
    <w:rsid w:val="007606FF"/>
    <w:rsid w:val="00772DAC"/>
    <w:rsid w:val="00780A9A"/>
    <w:rsid w:val="00796CD4"/>
    <w:rsid w:val="007A1F62"/>
    <w:rsid w:val="007C0EA0"/>
    <w:rsid w:val="007C41CD"/>
    <w:rsid w:val="007D644A"/>
    <w:rsid w:val="007D7134"/>
    <w:rsid w:val="00800C1D"/>
    <w:rsid w:val="00821B7F"/>
    <w:rsid w:val="00830BD8"/>
    <w:rsid w:val="00837E96"/>
    <w:rsid w:val="00854E58"/>
    <w:rsid w:val="00857786"/>
    <w:rsid w:val="008643BB"/>
    <w:rsid w:val="0086477E"/>
    <w:rsid w:val="008725C4"/>
    <w:rsid w:val="0089205C"/>
    <w:rsid w:val="00895710"/>
    <w:rsid w:val="008A02F5"/>
    <w:rsid w:val="008B6717"/>
    <w:rsid w:val="008D2261"/>
    <w:rsid w:val="008E36B6"/>
    <w:rsid w:val="008E5B7B"/>
    <w:rsid w:val="008F0C91"/>
    <w:rsid w:val="0091279D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B4AB4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0905"/>
    <w:rsid w:val="00C229AB"/>
    <w:rsid w:val="00C32112"/>
    <w:rsid w:val="00C34B6E"/>
    <w:rsid w:val="00C4752B"/>
    <w:rsid w:val="00C73240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74F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861F2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508F8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ABDUL MUQTADIR</cp:lastModifiedBy>
  <cp:revision>5</cp:revision>
  <cp:lastPrinted>2003-10-05T22:49:00Z</cp:lastPrinted>
  <dcterms:created xsi:type="dcterms:W3CDTF">2018-10-13T03:43:00Z</dcterms:created>
  <dcterms:modified xsi:type="dcterms:W3CDTF">2018-10-14T11:41:00Z</dcterms:modified>
</cp:coreProperties>
</file>